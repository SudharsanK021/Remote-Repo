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574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Layout table"/>
      </w:tblPr>
      <w:tblGrid>
        <w:gridCol w:w="3603"/>
        <w:gridCol w:w="650"/>
        <w:gridCol w:w="6547"/>
      </w:tblGrid>
      <w:tr w:rsidR="001B2ABD" w14:paraId="48C82EFD" w14:textId="77777777" w:rsidTr="007B03CF">
        <w:trPr>
          <w:trHeight w:val="4410"/>
        </w:trPr>
        <w:tc>
          <w:tcPr>
            <w:tcW w:w="3603" w:type="dxa"/>
            <w:vAlign w:val="bottom"/>
          </w:tcPr>
          <w:p w14:paraId="1ED63ACC" w14:textId="268C54C8" w:rsidR="001B2ABD" w:rsidRDefault="00D77AAB" w:rsidP="007B03CF">
            <w:pPr>
              <w:tabs>
                <w:tab w:val="left" w:pos="990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194F45" wp14:editId="70A978A4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-1929765</wp:posOffset>
                  </wp:positionV>
                  <wp:extent cx="1252855" cy="1619250"/>
                  <wp:effectExtent l="0" t="0" r="4445" b="0"/>
                  <wp:wrapNone/>
                  <wp:docPr id="4" name="Picture 4" descr="A person in a white shi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in a white shirt&#10;&#10;Description automatically generated with medium confidence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0" t="2197" r="5098" b="5482"/>
                          <a:stretch/>
                        </pic:blipFill>
                        <pic:spPr bwMode="auto">
                          <a:xfrm>
                            <a:off x="0" y="0"/>
                            <a:ext cx="1252855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0" w:type="dxa"/>
          </w:tcPr>
          <w:p w14:paraId="1B9A6F57" w14:textId="775C2F37" w:rsidR="001B2ABD" w:rsidRDefault="001B2ABD" w:rsidP="007B03CF">
            <w:pPr>
              <w:tabs>
                <w:tab w:val="left" w:pos="990"/>
              </w:tabs>
            </w:pPr>
          </w:p>
        </w:tc>
        <w:tc>
          <w:tcPr>
            <w:tcW w:w="6547" w:type="dxa"/>
            <w:vAlign w:val="bottom"/>
          </w:tcPr>
          <w:p w14:paraId="0EAE1E2C" w14:textId="0C8E281B" w:rsidR="001B2ABD" w:rsidRPr="0070340F" w:rsidRDefault="007B03CF" w:rsidP="007B03CF">
            <w:pPr>
              <w:pStyle w:val="Title"/>
            </w:pPr>
            <w:r w:rsidRPr="007B03CF">
              <w:rPr>
                <w:sz w:val="72"/>
                <w:szCs w:val="72"/>
              </w:rPr>
              <w:t xml:space="preserve">SUDHARSAN K </w:t>
            </w:r>
          </w:p>
        </w:tc>
      </w:tr>
      <w:tr w:rsidR="001B2ABD" w14:paraId="7294B79F" w14:textId="77777777" w:rsidTr="007B03CF">
        <w:tc>
          <w:tcPr>
            <w:tcW w:w="3603" w:type="dxa"/>
          </w:tcPr>
          <w:p w14:paraId="42BF71CF" w14:textId="77777777" w:rsidR="001B2ABD" w:rsidRDefault="00B06591" w:rsidP="007B03CF">
            <w:pPr>
              <w:pStyle w:val="Heading3"/>
            </w:pPr>
            <w:sdt>
              <w:sdtPr>
                <w:id w:val="-1711873194"/>
                <w:placeholder>
                  <w:docPart w:val="11DEBA2CFBFB4F31948D98BC9A11247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457DDA21" w14:textId="01329ACE" w:rsidR="00385167" w:rsidRPr="00B26D66" w:rsidRDefault="007B03CF" w:rsidP="007B03CF">
            <w:pPr>
              <w:pStyle w:val="NoSpacing"/>
              <w:rPr>
                <w:rFonts w:eastAsia="Times New Roman"/>
                <w:b/>
                <w:bCs/>
              </w:rPr>
            </w:pPr>
            <w:r w:rsidRPr="00B26D66">
              <w:rPr>
                <w:b/>
                <w:bCs/>
              </w:rPr>
              <w:t>ANALYST – A4</w:t>
            </w:r>
          </w:p>
          <w:p w14:paraId="08260C38" w14:textId="77777777" w:rsidR="00036450" w:rsidRDefault="00036450" w:rsidP="007B03CF"/>
          <w:p w14:paraId="36AF66DC" w14:textId="77777777" w:rsidR="00036450" w:rsidRDefault="00036450" w:rsidP="007B03CF"/>
          <w:p w14:paraId="0209C757" w14:textId="77777777" w:rsidR="00036450" w:rsidRPr="00CB0055" w:rsidRDefault="00B06591" w:rsidP="007B03CF">
            <w:pPr>
              <w:pStyle w:val="Heading3"/>
            </w:pPr>
            <w:sdt>
              <w:sdtPr>
                <w:id w:val="-1954003311"/>
                <w:placeholder>
                  <w:docPart w:val="D9C92B0FE0AD4862969F2C3ADC04601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039FE">
                  <w:t>Contact</w:t>
                </w:r>
              </w:sdtContent>
            </w:sdt>
          </w:p>
          <w:p w14:paraId="4C30F7AC" w14:textId="77777777" w:rsidR="004D3011" w:rsidRDefault="00B06591" w:rsidP="007B03CF">
            <w:sdt>
              <w:sdtPr>
                <w:id w:val="1111563247"/>
                <w:placeholder>
                  <w:docPart w:val="686B303809744832A34BE3DFCEB0928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16915">
                  <w:rPr>
                    <w:b/>
                    <w:bCs/>
                  </w:rPr>
                  <w:t>PHONE:</w:t>
                </w:r>
              </w:sdtContent>
            </w:sdt>
          </w:p>
          <w:p w14:paraId="0D9A5BA1" w14:textId="65F4CBC4" w:rsidR="004D3011" w:rsidRDefault="007B03CF" w:rsidP="007B03CF">
            <w:r>
              <w:t>9514868630</w:t>
            </w:r>
          </w:p>
          <w:p w14:paraId="75B9E74F" w14:textId="77777777" w:rsidR="004D3011" w:rsidRPr="004D3011" w:rsidRDefault="004D3011" w:rsidP="007B03CF"/>
          <w:p w14:paraId="77EBA7E6" w14:textId="77777777" w:rsidR="004D3011" w:rsidRDefault="00B06591" w:rsidP="007B03CF">
            <w:sdt>
              <w:sdtPr>
                <w:id w:val="-672802004"/>
                <w:placeholder>
                  <w:docPart w:val="50692ED94E91497095C43921BB300624"/>
                </w:placeholder>
                <w:temporary/>
                <w:showingPlcHdr/>
                <w15:appearance w15:val="hidden"/>
              </w:sdtPr>
              <w:sdtEndPr/>
              <w:sdtContent>
                <w:r w:rsidR="0070340F" w:rsidRPr="00416915">
                  <w:rPr>
                    <w:b/>
                    <w:bCs/>
                  </w:rPr>
                  <w:t>LINKEDIN:</w:t>
                </w:r>
              </w:sdtContent>
            </w:sdt>
          </w:p>
          <w:p w14:paraId="26951978" w14:textId="01D7CA45" w:rsidR="004D3011" w:rsidRDefault="007B03CF" w:rsidP="007B03CF">
            <w:r>
              <w:t>www.linkedin.com/in/sudharsan-k-a3603b1bb</w:t>
            </w:r>
          </w:p>
          <w:p w14:paraId="40FECE43" w14:textId="77777777" w:rsidR="004D3011" w:rsidRDefault="004D3011" w:rsidP="007B03CF"/>
          <w:p w14:paraId="0A3BA6A0" w14:textId="77777777" w:rsidR="004D3011" w:rsidRDefault="00B06591" w:rsidP="007B03CF">
            <w:sdt>
              <w:sdtPr>
                <w:id w:val="-240260293"/>
                <w:placeholder>
                  <w:docPart w:val="87C3DF4669524C1DAAC848643B2BC1C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16915">
                  <w:rPr>
                    <w:b/>
                    <w:bCs/>
                  </w:rPr>
                  <w:t>EMAIL</w:t>
                </w:r>
              </w:sdtContent>
            </w:sdt>
          </w:p>
          <w:p w14:paraId="2D740A23" w14:textId="0B4B63A8" w:rsidR="00036450" w:rsidRPr="0070340F" w:rsidRDefault="00533AAB" w:rsidP="007B03CF">
            <w:r>
              <w:t>Sudharsan.a.k@capgemini.com</w:t>
            </w:r>
          </w:p>
          <w:p w14:paraId="57B5BB87" w14:textId="2837776F" w:rsidR="004D3011" w:rsidRDefault="004D3011" w:rsidP="007B03CF"/>
          <w:p w14:paraId="757BFF71" w14:textId="6AADC511" w:rsidR="007B03CF" w:rsidRDefault="007B03CF" w:rsidP="007B03CF"/>
          <w:p w14:paraId="276E0601" w14:textId="477DE892" w:rsidR="007B03CF" w:rsidRPr="007B03CF" w:rsidRDefault="007B03CF" w:rsidP="007B03CF">
            <w:pPr>
              <w:rPr>
                <w:b/>
                <w:bCs/>
                <w:color w:val="548AB7" w:themeColor="accent1" w:themeShade="BF"/>
                <w:sz w:val="22"/>
                <w:szCs w:val="22"/>
              </w:rPr>
            </w:pPr>
            <w:r w:rsidRPr="007B03CF">
              <w:rPr>
                <w:b/>
                <w:bCs/>
                <w:color w:val="548AB7" w:themeColor="accent1" w:themeShade="BF"/>
                <w:sz w:val="22"/>
                <w:szCs w:val="22"/>
              </w:rPr>
              <w:t xml:space="preserve">CERTIFICATION </w:t>
            </w:r>
          </w:p>
          <w:p w14:paraId="4204A6C0" w14:textId="77777777" w:rsidR="007B03CF" w:rsidRPr="007B03CF" w:rsidRDefault="007B03CF" w:rsidP="007B03CF">
            <w:pPr>
              <w:rPr>
                <w:b/>
                <w:bCs/>
              </w:rPr>
            </w:pPr>
          </w:p>
          <w:p w14:paraId="3BD1E4F3" w14:textId="7A656A95" w:rsidR="006C1D9D" w:rsidRDefault="007B03CF" w:rsidP="007B03CF">
            <w:r>
              <w:t xml:space="preserve">FUTURO FOCUS     – </w:t>
            </w:r>
            <w:r w:rsidRPr="007B03CF">
              <w:rPr>
                <w:b/>
                <w:bCs/>
              </w:rPr>
              <w:t>BASICS OF PYTHON</w:t>
            </w:r>
            <w:r>
              <w:t xml:space="preserve"> </w:t>
            </w:r>
          </w:p>
          <w:p w14:paraId="7340894E" w14:textId="77777777" w:rsidR="007B03CF" w:rsidRDefault="007B03CF" w:rsidP="007B03CF">
            <w:r>
              <w:t xml:space="preserve">GREAT LEARNING – </w:t>
            </w:r>
            <w:r w:rsidRPr="007B03CF">
              <w:rPr>
                <w:b/>
                <w:bCs/>
              </w:rPr>
              <w:t>CORE JAVA</w:t>
            </w:r>
          </w:p>
          <w:p w14:paraId="5BE85E80" w14:textId="77777777" w:rsidR="007B03CF" w:rsidRDefault="007B03CF" w:rsidP="007B03CF">
            <w:pPr>
              <w:rPr>
                <w:b/>
                <w:bCs/>
              </w:rPr>
            </w:pPr>
            <w:r>
              <w:t xml:space="preserve">GREAT LEARNING – </w:t>
            </w:r>
            <w:r w:rsidRPr="007B03CF">
              <w:rPr>
                <w:b/>
                <w:bCs/>
              </w:rPr>
              <w:t xml:space="preserve">HTML  </w:t>
            </w:r>
          </w:p>
          <w:p w14:paraId="128A9156" w14:textId="77777777" w:rsidR="007B03CF" w:rsidRDefault="007B03CF" w:rsidP="007B03CF">
            <w:pPr>
              <w:rPr>
                <w:b/>
                <w:bCs/>
              </w:rPr>
            </w:pPr>
          </w:p>
          <w:p w14:paraId="4D315D41" w14:textId="77777777" w:rsidR="007B03CF" w:rsidRDefault="007B03CF" w:rsidP="007B03CF">
            <w:pPr>
              <w:rPr>
                <w:b/>
                <w:bCs/>
              </w:rPr>
            </w:pPr>
          </w:p>
          <w:p w14:paraId="2DE3A53E" w14:textId="4713C045" w:rsidR="00416915" w:rsidRDefault="00416915" w:rsidP="00416915">
            <w:pPr>
              <w:rPr>
                <w:b/>
                <w:bCs/>
                <w:color w:val="548AB7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548AB7" w:themeColor="accent1" w:themeShade="BF"/>
                <w:sz w:val="22"/>
                <w:szCs w:val="22"/>
              </w:rPr>
              <w:t xml:space="preserve">LANGUAGE </w:t>
            </w:r>
            <w:r w:rsidRPr="007B03CF">
              <w:rPr>
                <w:b/>
                <w:bCs/>
                <w:color w:val="548AB7" w:themeColor="accent1" w:themeShade="BF"/>
                <w:sz w:val="22"/>
                <w:szCs w:val="22"/>
              </w:rPr>
              <w:t xml:space="preserve"> </w:t>
            </w:r>
          </w:p>
          <w:p w14:paraId="6072AD13" w14:textId="6DEC7D14" w:rsidR="00416915" w:rsidRPr="007B03CF" w:rsidRDefault="00416915" w:rsidP="00416915">
            <w:pPr>
              <w:rPr>
                <w:b/>
                <w:bCs/>
                <w:color w:val="548AB7" w:themeColor="accent1" w:themeShade="BF"/>
                <w:sz w:val="22"/>
                <w:szCs w:val="22"/>
              </w:rPr>
            </w:pPr>
          </w:p>
          <w:p w14:paraId="18C375E7" w14:textId="77777777" w:rsidR="007B03CF" w:rsidRDefault="00416915" w:rsidP="00416915">
            <w:pPr>
              <w:pStyle w:val="ListParagraph"/>
              <w:numPr>
                <w:ilvl w:val="0"/>
                <w:numId w:val="2"/>
              </w:numPr>
            </w:pPr>
            <w:r>
              <w:t>MARATHI</w:t>
            </w:r>
          </w:p>
          <w:p w14:paraId="59D5623F" w14:textId="77777777" w:rsidR="00416915" w:rsidRDefault="00416915" w:rsidP="00416915">
            <w:pPr>
              <w:pStyle w:val="ListParagraph"/>
              <w:numPr>
                <w:ilvl w:val="0"/>
                <w:numId w:val="2"/>
              </w:numPr>
            </w:pPr>
            <w:r>
              <w:t xml:space="preserve">ENGLISH </w:t>
            </w:r>
          </w:p>
          <w:p w14:paraId="33B8B379" w14:textId="77777777" w:rsidR="00416915" w:rsidRDefault="00416915" w:rsidP="00416915">
            <w:pPr>
              <w:pStyle w:val="ListParagraph"/>
              <w:numPr>
                <w:ilvl w:val="0"/>
                <w:numId w:val="2"/>
              </w:numPr>
            </w:pPr>
            <w:r>
              <w:t>TAMIL</w:t>
            </w:r>
          </w:p>
          <w:p w14:paraId="1271DA45" w14:textId="77777777" w:rsidR="009D762F" w:rsidRDefault="009D762F" w:rsidP="009D762F"/>
          <w:p w14:paraId="103810CE" w14:textId="77777777" w:rsidR="009D762F" w:rsidRDefault="009D762F" w:rsidP="009D762F"/>
          <w:p w14:paraId="38D4D257" w14:textId="18DBC43B" w:rsidR="009D762F" w:rsidRDefault="009D762F" w:rsidP="009D762F">
            <w:pPr>
              <w:rPr>
                <w:b/>
                <w:bCs/>
                <w:color w:val="548AB7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548AB7" w:themeColor="accent1" w:themeShade="BF"/>
                <w:sz w:val="22"/>
                <w:szCs w:val="22"/>
              </w:rPr>
              <w:t>MOTTO</w:t>
            </w:r>
          </w:p>
          <w:p w14:paraId="4203BEE9" w14:textId="77777777" w:rsidR="009D762F" w:rsidRDefault="009D762F" w:rsidP="009D762F">
            <w:pPr>
              <w:rPr>
                <w:b/>
                <w:bCs/>
                <w:color w:val="548AB7" w:themeColor="accent1" w:themeShade="BF"/>
                <w:sz w:val="22"/>
                <w:szCs w:val="22"/>
              </w:rPr>
            </w:pPr>
          </w:p>
          <w:p w14:paraId="1557120F" w14:textId="6B8E76D0" w:rsidR="009D762F" w:rsidRDefault="009D762F" w:rsidP="009D762F">
            <w:pPr>
              <w:pStyle w:val="Heading1"/>
              <w:spacing w:before="1"/>
              <w:ind w:firstLine="720"/>
              <w:rPr>
                <w:color w:val="000000"/>
                <w:kern w:val="36"/>
                <w:sz w:val="22"/>
                <w:szCs w:val="20"/>
                <w:lang w:eastAsia="en-IN"/>
              </w:rPr>
            </w:pPr>
            <w:r w:rsidRPr="009D762F">
              <w:rPr>
                <w:color w:val="000000"/>
                <w:kern w:val="36"/>
                <w:sz w:val="18"/>
                <w:szCs w:val="16"/>
                <w:lang w:eastAsia="en-IN"/>
              </w:rPr>
              <w:t>“To learn something about everything and everything about something.”</w:t>
            </w:r>
          </w:p>
          <w:p w14:paraId="57879E69" w14:textId="5370FE26" w:rsidR="009D762F" w:rsidRDefault="009D762F" w:rsidP="009D762F">
            <w:pPr>
              <w:rPr>
                <w:b/>
                <w:bCs/>
                <w:color w:val="548AB7" w:themeColor="accent1" w:themeShade="BF"/>
                <w:sz w:val="22"/>
                <w:szCs w:val="22"/>
              </w:rPr>
            </w:pPr>
          </w:p>
          <w:p w14:paraId="05C41400" w14:textId="1DC68173" w:rsidR="009D762F" w:rsidRPr="004D3011" w:rsidRDefault="009D762F" w:rsidP="009D762F"/>
        </w:tc>
        <w:tc>
          <w:tcPr>
            <w:tcW w:w="650" w:type="dxa"/>
          </w:tcPr>
          <w:p w14:paraId="4E3FF048" w14:textId="122A0146" w:rsidR="001B2ABD" w:rsidRDefault="001B2ABD" w:rsidP="007B03CF">
            <w:pPr>
              <w:tabs>
                <w:tab w:val="left" w:pos="990"/>
              </w:tabs>
            </w:pPr>
          </w:p>
        </w:tc>
        <w:tc>
          <w:tcPr>
            <w:tcW w:w="6547" w:type="dxa"/>
          </w:tcPr>
          <w:p w14:paraId="6A5D8786" w14:textId="273C7C80" w:rsidR="000041C4" w:rsidRDefault="00B06591" w:rsidP="007B03CF">
            <w:pPr>
              <w:pStyle w:val="Heading2"/>
            </w:pPr>
            <w:sdt>
              <w:sdtPr>
                <w:id w:val="-1447144958"/>
                <w:placeholder>
                  <w:docPart w:val="C470B2B0EDAD4A5F88DABACAF429E48D"/>
                </w:placeholder>
                <w:temporary/>
                <w:showingPlcHdr/>
                <w15:appearance w15:val="hidden"/>
              </w:sdtPr>
              <w:sdtEndPr/>
              <w:sdtContent>
                <w:r w:rsidR="000041C4" w:rsidRPr="00036450">
                  <w:t>EDUCATION</w:t>
                </w:r>
              </w:sdtContent>
            </w:sdt>
          </w:p>
          <w:p w14:paraId="21251000" w14:textId="0594993D" w:rsidR="000041C4" w:rsidRPr="00036450" w:rsidRDefault="007B03CF" w:rsidP="007B03CF">
            <w:pPr>
              <w:pStyle w:val="Heading4"/>
            </w:pPr>
            <w:r>
              <w:t xml:space="preserve"> DMI COLLEGE OF ENGINEERING </w:t>
            </w:r>
          </w:p>
          <w:p w14:paraId="25E38E31" w14:textId="0E9A3A52" w:rsidR="000041C4" w:rsidRPr="00B359E4" w:rsidRDefault="007B03CF" w:rsidP="007B03CF">
            <w:pPr>
              <w:pStyle w:val="Date"/>
            </w:pPr>
            <w:r>
              <w:t xml:space="preserve"> 2017 - 2021</w:t>
            </w:r>
          </w:p>
          <w:p w14:paraId="25D2BE80" w14:textId="52DE4E72" w:rsidR="000041C4" w:rsidRDefault="007B03CF" w:rsidP="007B03CF">
            <w:r>
              <w:t xml:space="preserve"> Bachelor of Computer Science and Engineering, Overall CGPA: 7.7</w:t>
            </w:r>
          </w:p>
          <w:p w14:paraId="35744328" w14:textId="23BF0733" w:rsidR="007B03CF" w:rsidRDefault="007B03CF" w:rsidP="007B03CF"/>
          <w:p w14:paraId="060B54F9" w14:textId="0A2488C4" w:rsidR="007B03CF" w:rsidRPr="007B03CF" w:rsidRDefault="007B03CF" w:rsidP="007B03CF">
            <w:pPr>
              <w:rPr>
                <w:b/>
                <w:bCs/>
              </w:rPr>
            </w:pPr>
            <w:r w:rsidRPr="007B03CF">
              <w:rPr>
                <w:b/>
                <w:bCs/>
              </w:rPr>
              <w:t>Nazareth Matric Higher Secondary School</w:t>
            </w:r>
          </w:p>
          <w:p w14:paraId="369F882B" w14:textId="105B5FEA" w:rsidR="007B03CF" w:rsidRDefault="007B03CF" w:rsidP="007B03CF">
            <w:r>
              <w:t>2015 – 2017</w:t>
            </w:r>
          </w:p>
          <w:p w14:paraId="6D3DA93B" w14:textId="2F5FFC51" w:rsidR="007B03CF" w:rsidRDefault="007B03CF" w:rsidP="007B03CF">
            <w:r>
              <w:t>HSC, Overall Percentage: 81.33%</w:t>
            </w:r>
          </w:p>
          <w:p w14:paraId="07DA3B5B" w14:textId="6C00B0A1" w:rsidR="007B03CF" w:rsidRDefault="007B03CF" w:rsidP="007B03CF"/>
          <w:p w14:paraId="28C5914C" w14:textId="3C52D652" w:rsidR="007B03CF" w:rsidRPr="007B03CF" w:rsidRDefault="007B03CF" w:rsidP="007B03CF">
            <w:pPr>
              <w:rPr>
                <w:b/>
                <w:bCs/>
              </w:rPr>
            </w:pPr>
            <w:r w:rsidRPr="007B03CF">
              <w:rPr>
                <w:b/>
                <w:bCs/>
              </w:rPr>
              <w:t>Holy Immanuel Matriculation School</w:t>
            </w:r>
          </w:p>
          <w:p w14:paraId="43D3600C" w14:textId="0A19FA24" w:rsidR="007B03CF" w:rsidRDefault="007B03CF" w:rsidP="007B03CF">
            <w:r>
              <w:t>2015</w:t>
            </w:r>
          </w:p>
          <w:p w14:paraId="219DF75E" w14:textId="454A6C90" w:rsidR="007B03CF" w:rsidRDefault="007B03CF" w:rsidP="007B03CF">
            <w:r>
              <w:t>SSLC, Overall Percentage: 97.4%</w:t>
            </w:r>
          </w:p>
          <w:p w14:paraId="72A1FB16" w14:textId="79DF14C6" w:rsidR="007B03CF" w:rsidRDefault="007B03CF" w:rsidP="007B03CF">
            <w:pPr>
              <w:pStyle w:val="Heading2"/>
            </w:pPr>
            <w:r>
              <w:t xml:space="preserve">project </w:t>
            </w:r>
            <w:r w:rsidR="00416915">
              <w:t>UNDER</w:t>
            </w:r>
            <w:r>
              <w:t xml:space="preserve">taken </w:t>
            </w:r>
          </w:p>
          <w:p w14:paraId="5807370E" w14:textId="0938CD55" w:rsidR="007B03CF" w:rsidRDefault="007B03CF" w:rsidP="007B03CF">
            <w:pPr>
              <w:rPr>
                <w:b/>
                <w:bCs/>
              </w:rPr>
            </w:pPr>
            <w:r w:rsidRPr="007B03CF">
              <w:rPr>
                <w:b/>
                <w:bCs/>
              </w:rPr>
              <w:t>ONLINE LLR APPLICATION SYSTEM</w:t>
            </w:r>
          </w:p>
          <w:p w14:paraId="6329F963" w14:textId="36AD1163" w:rsidR="007B03CF" w:rsidRPr="007B03CF" w:rsidRDefault="007B03CF" w:rsidP="007B03CF">
            <w:pPr>
              <w:rPr>
                <w:b/>
                <w:bCs/>
              </w:rPr>
            </w:pPr>
          </w:p>
          <w:p w14:paraId="23DFF880" w14:textId="656B5A67" w:rsidR="007B03CF" w:rsidRPr="007B03CF" w:rsidRDefault="007B03CF" w:rsidP="007B03CF">
            <w:pPr>
              <w:rPr>
                <w:lang w:val="en-IN"/>
              </w:rPr>
            </w:pPr>
            <w:r w:rsidRPr="007B03CF">
              <w:rPr>
                <w:lang w:val="en-IN"/>
              </w:rPr>
              <w:t xml:space="preserve">Developed a E-Service Transport Portal is the helps the users to get learner license (LLR) online. One who completed 18 years, can apply for LLR through online. Online portal is self-guided and fill up all information required. </w:t>
            </w:r>
          </w:p>
          <w:p w14:paraId="624D07B0" w14:textId="51FDBD80" w:rsidR="007B03CF" w:rsidRDefault="007B03CF" w:rsidP="007B03CF">
            <w:pPr>
              <w:rPr>
                <w:lang w:val="en-IN"/>
              </w:rPr>
            </w:pPr>
            <w:r w:rsidRPr="007B03CF">
              <w:rPr>
                <w:b/>
                <w:bCs/>
                <w:lang w:val="en-IN"/>
              </w:rPr>
              <w:t>TECH STACK</w:t>
            </w:r>
            <w:r w:rsidRPr="007B03CF">
              <w:rPr>
                <w:lang w:val="en-IN"/>
              </w:rPr>
              <w:t>: JCL, VSAM, COBOL, CICS, DB2.</w:t>
            </w:r>
          </w:p>
          <w:p w14:paraId="0E5BB3AA" w14:textId="77777777" w:rsidR="007B03CF" w:rsidRDefault="007B03CF" w:rsidP="007B03CF">
            <w:pPr>
              <w:rPr>
                <w:lang w:val="en-IN"/>
              </w:rPr>
            </w:pPr>
          </w:p>
          <w:p w14:paraId="16E0A245" w14:textId="77777777" w:rsidR="007B03CF" w:rsidRPr="007B03CF" w:rsidRDefault="007B03CF" w:rsidP="007B03CF">
            <w:pPr>
              <w:rPr>
                <w:b/>
                <w:bCs/>
                <w:lang w:val="en-IN"/>
              </w:rPr>
            </w:pPr>
            <w:r w:rsidRPr="007B03CF">
              <w:rPr>
                <w:b/>
                <w:bCs/>
                <w:lang w:val="en-IN"/>
              </w:rPr>
              <w:t>BLOCKCHAIN BASED E-COMMERCE WEBSITE</w:t>
            </w:r>
          </w:p>
          <w:p w14:paraId="42BDE3DE" w14:textId="39521D4B" w:rsidR="007B03CF" w:rsidRPr="007B03CF" w:rsidRDefault="007B03CF" w:rsidP="007B03CF">
            <w:pPr>
              <w:rPr>
                <w:lang w:val="en-IN"/>
              </w:rPr>
            </w:pPr>
            <w:r w:rsidRPr="007B03CF">
              <w:rPr>
                <w:lang w:val="en-IN"/>
              </w:rPr>
              <w:t>Developed a</w:t>
            </w:r>
            <w:r w:rsidR="00416915">
              <w:rPr>
                <w:lang w:val="en-IN"/>
              </w:rPr>
              <w:t>n</w:t>
            </w:r>
            <w:r w:rsidRPr="007B03CF">
              <w:rPr>
                <w:lang w:val="en-IN"/>
              </w:rPr>
              <w:t xml:space="preserve"> E-Commerce Website with Hyperledger Blockchain which allows user to buy products without any middle</w:t>
            </w:r>
            <w:r w:rsidR="00416915">
              <w:rPr>
                <w:lang w:val="en-IN"/>
              </w:rPr>
              <w:t xml:space="preserve"> </w:t>
            </w:r>
            <w:r w:rsidRPr="007B03CF">
              <w:rPr>
                <w:lang w:val="en-IN"/>
              </w:rPr>
              <w:t>network. When a User wants to buy a</w:t>
            </w:r>
            <w:r w:rsidR="00416915">
              <w:rPr>
                <w:lang w:val="en-IN"/>
              </w:rPr>
              <w:t xml:space="preserve"> product in </w:t>
            </w:r>
            <w:r w:rsidRPr="007B03CF">
              <w:rPr>
                <w:lang w:val="en-IN"/>
              </w:rPr>
              <w:t xml:space="preserve">P2P network is created between the Vendor and </w:t>
            </w:r>
            <w:proofErr w:type="gramStart"/>
            <w:r w:rsidRPr="007B03CF">
              <w:rPr>
                <w:lang w:val="en-IN"/>
              </w:rPr>
              <w:t>that</w:t>
            </w:r>
            <w:proofErr w:type="gramEnd"/>
            <w:r w:rsidRPr="007B03CF">
              <w:rPr>
                <w:lang w:val="en-IN"/>
              </w:rPr>
              <w:t xml:space="preserve"> Customer So Data Integrity and Data Protection is maintained. </w:t>
            </w:r>
          </w:p>
          <w:p w14:paraId="09DB9B56" w14:textId="77777777" w:rsidR="007B03CF" w:rsidRPr="007B03CF" w:rsidRDefault="007B03CF" w:rsidP="007B03CF">
            <w:pPr>
              <w:rPr>
                <w:lang w:val="en-IN"/>
              </w:rPr>
            </w:pPr>
            <w:r w:rsidRPr="007B03CF">
              <w:rPr>
                <w:b/>
                <w:bCs/>
                <w:lang w:val="en-IN"/>
              </w:rPr>
              <w:t>TECH STACK</w:t>
            </w:r>
            <w:r w:rsidRPr="007B03CF">
              <w:rPr>
                <w:lang w:val="en-IN"/>
              </w:rPr>
              <w:t>: HTML, CSS, REACTJS, SMART CONTRACTS, HYPERLEDGER, NODEJS.</w:t>
            </w:r>
          </w:p>
          <w:p w14:paraId="20E30008" w14:textId="34FC1DD0" w:rsidR="00036450" w:rsidRDefault="00416915" w:rsidP="007B03CF">
            <w:pPr>
              <w:pStyle w:val="Heading2"/>
            </w:pPr>
            <w:r>
              <w:t xml:space="preserve">TECHNOLOGY SKILLS </w:t>
            </w:r>
          </w:p>
          <w:tbl>
            <w:tblPr>
              <w:tblStyle w:val="TableGrid"/>
              <w:tblpPr w:leftFromText="180" w:rightFromText="180" w:vertAnchor="text" w:horzAnchor="margin" w:tblpYSpec="bottom"/>
              <w:tblW w:w="6439" w:type="dxa"/>
              <w:tblLayout w:type="fixed"/>
              <w:tblLook w:val="04A0" w:firstRow="1" w:lastRow="0" w:firstColumn="1" w:lastColumn="0" w:noHBand="0" w:noVBand="1"/>
            </w:tblPr>
            <w:tblGrid>
              <w:gridCol w:w="3240"/>
              <w:gridCol w:w="3199"/>
            </w:tblGrid>
            <w:tr w:rsidR="00416915" w:rsidRPr="00CE51BE" w14:paraId="2627D179" w14:textId="77777777" w:rsidTr="00416915">
              <w:trPr>
                <w:trHeight w:val="249"/>
              </w:trPr>
              <w:tc>
                <w:tcPr>
                  <w:tcW w:w="3240" w:type="dxa"/>
                </w:tcPr>
                <w:p w14:paraId="30F8B89A" w14:textId="77777777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MAINFRAME TECHNOLOGIES</w:t>
                  </w:r>
                </w:p>
              </w:tc>
              <w:tc>
                <w:tcPr>
                  <w:tcW w:w="3199" w:type="dxa"/>
                </w:tcPr>
                <w:p w14:paraId="50CEBCA4" w14:textId="77777777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color w:val="000000" w:themeColor="text1"/>
                      <w:sz w:val="20"/>
                      <w:szCs w:val="20"/>
                    </w:rPr>
                    <w:t>JCL, COBOL, CICS, DB2</w:t>
                  </w:r>
                </w:p>
              </w:tc>
            </w:tr>
            <w:tr w:rsidR="00416915" w:rsidRPr="00CE51BE" w14:paraId="17B103C8" w14:textId="77777777" w:rsidTr="00416915">
              <w:trPr>
                <w:trHeight w:val="249"/>
              </w:trPr>
              <w:tc>
                <w:tcPr>
                  <w:tcW w:w="3240" w:type="dxa"/>
                </w:tcPr>
                <w:p w14:paraId="609BC607" w14:textId="45933A49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DATABASE </w:t>
                  </w:r>
                </w:p>
              </w:tc>
              <w:tc>
                <w:tcPr>
                  <w:tcW w:w="3199" w:type="dxa"/>
                </w:tcPr>
                <w:p w14:paraId="5308E7CA" w14:textId="77EFDA28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MYSQL</w:t>
                  </w:r>
                </w:p>
              </w:tc>
            </w:tr>
            <w:tr w:rsidR="00416915" w:rsidRPr="00CE51BE" w14:paraId="19F7055A" w14:textId="77777777" w:rsidTr="00416915">
              <w:trPr>
                <w:trHeight w:val="249"/>
              </w:trPr>
              <w:tc>
                <w:tcPr>
                  <w:tcW w:w="3240" w:type="dxa"/>
                </w:tcPr>
                <w:p w14:paraId="7CEAC97F" w14:textId="11E1C0D9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LANGUAGE</w:t>
                  </w:r>
                </w:p>
              </w:tc>
              <w:tc>
                <w:tcPr>
                  <w:tcW w:w="3199" w:type="dxa"/>
                </w:tcPr>
                <w:p w14:paraId="56411608" w14:textId="77777777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color w:val="000000" w:themeColor="text1"/>
                      <w:sz w:val="20"/>
                      <w:szCs w:val="20"/>
                    </w:rPr>
                    <w:t>CORE JAVA</w:t>
                  </w:r>
                </w:p>
              </w:tc>
            </w:tr>
            <w:tr w:rsidR="00416915" w:rsidRPr="00CE51BE" w14:paraId="3A5C1ABB" w14:textId="77777777" w:rsidTr="00416915">
              <w:trPr>
                <w:trHeight w:val="249"/>
              </w:trPr>
              <w:tc>
                <w:tcPr>
                  <w:tcW w:w="3240" w:type="dxa"/>
                </w:tcPr>
                <w:p w14:paraId="34951C5F" w14:textId="77777777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WEB DEV</w:t>
                  </w:r>
                </w:p>
              </w:tc>
              <w:tc>
                <w:tcPr>
                  <w:tcW w:w="3199" w:type="dxa"/>
                </w:tcPr>
                <w:p w14:paraId="576E37B6" w14:textId="77777777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color w:val="000000" w:themeColor="text1"/>
                      <w:sz w:val="20"/>
                      <w:szCs w:val="20"/>
                    </w:rPr>
                    <w:t>HTML, CSS</w:t>
                  </w:r>
                </w:p>
              </w:tc>
            </w:tr>
            <w:tr w:rsidR="00416915" w:rsidRPr="00CE51BE" w14:paraId="191339EE" w14:textId="77777777" w:rsidTr="00416915">
              <w:trPr>
                <w:trHeight w:val="249"/>
              </w:trPr>
              <w:tc>
                <w:tcPr>
                  <w:tcW w:w="3240" w:type="dxa"/>
                </w:tcPr>
                <w:p w14:paraId="7A7A5B0F" w14:textId="77777777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WEB DEV TOOL</w:t>
                  </w:r>
                </w:p>
              </w:tc>
              <w:tc>
                <w:tcPr>
                  <w:tcW w:w="3199" w:type="dxa"/>
                </w:tcPr>
                <w:p w14:paraId="43045A91" w14:textId="77777777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color w:val="000000" w:themeColor="text1"/>
                      <w:sz w:val="20"/>
                      <w:szCs w:val="20"/>
                    </w:rPr>
                    <w:t>WORDPRESS</w:t>
                  </w:r>
                </w:p>
              </w:tc>
            </w:tr>
            <w:tr w:rsidR="00416915" w:rsidRPr="00CE51BE" w14:paraId="075C1A1E" w14:textId="77777777" w:rsidTr="00416915">
              <w:trPr>
                <w:trHeight w:val="260"/>
              </w:trPr>
              <w:tc>
                <w:tcPr>
                  <w:tcW w:w="3240" w:type="dxa"/>
                </w:tcPr>
                <w:p w14:paraId="11A21D5B" w14:textId="77777777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3199" w:type="dxa"/>
                </w:tcPr>
                <w:p w14:paraId="134CE0E3" w14:textId="31A2DFB3" w:rsidR="00416915" w:rsidRPr="00416915" w:rsidRDefault="00416915" w:rsidP="00416915">
                  <w:pPr>
                    <w:pStyle w:val="Heading1"/>
                    <w:spacing w:before="1"/>
                    <w:jc w:val="center"/>
                    <w:rPr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16915">
                    <w:rPr>
                      <w:color w:val="000000" w:themeColor="text1"/>
                      <w:sz w:val="20"/>
                      <w:szCs w:val="20"/>
                    </w:rPr>
                    <w:t>SUBLIME, ECLIPSE</w:t>
                  </w:r>
                  <w:r w:rsidR="00765D49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 w:rsidR="00B06591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65D49">
                    <w:rPr>
                      <w:color w:val="000000" w:themeColor="text1"/>
                      <w:sz w:val="20"/>
                      <w:szCs w:val="20"/>
                    </w:rPr>
                    <w:t>ZOS</w:t>
                  </w:r>
                </w:p>
              </w:tc>
            </w:tr>
          </w:tbl>
          <w:p w14:paraId="0A9789F8" w14:textId="7807C75B" w:rsidR="00036450" w:rsidRPr="00094FD6" w:rsidRDefault="00036450" w:rsidP="00416915">
            <w:pPr>
              <w:pStyle w:val="ListBullet"/>
              <w:numPr>
                <w:ilvl w:val="0"/>
                <w:numId w:val="0"/>
              </w:numPr>
              <w:ind w:left="420"/>
            </w:pPr>
          </w:p>
        </w:tc>
      </w:tr>
    </w:tbl>
    <w:p w14:paraId="4E55485F" w14:textId="77777777" w:rsidR="0043117B" w:rsidRDefault="00B06591" w:rsidP="00416915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59976" w14:textId="77777777" w:rsidR="005E592B" w:rsidRDefault="005E592B" w:rsidP="000C45FF">
      <w:r>
        <w:separator/>
      </w:r>
    </w:p>
  </w:endnote>
  <w:endnote w:type="continuationSeparator" w:id="0">
    <w:p w14:paraId="704A015B" w14:textId="77777777" w:rsidR="005E592B" w:rsidRDefault="005E592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07896" w14:textId="77777777" w:rsidR="005E592B" w:rsidRDefault="005E592B" w:rsidP="000C45FF">
      <w:r>
        <w:separator/>
      </w:r>
    </w:p>
  </w:footnote>
  <w:footnote w:type="continuationSeparator" w:id="0">
    <w:p w14:paraId="7470A28C" w14:textId="77777777" w:rsidR="005E592B" w:rsidRDefault="005E592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FD76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CD3C11" wp14:editId="2B8609A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1200" cy="9630000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1200" cy="9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FF77D70"/>
    <w:multiLevelType w:val="hybridMultilevel"/>
    <w:tmpl w:val="037E7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CF"/>
    <w:rsid w:val="000041C4"/>
    <w:rsid w:val="00036450"/>
    <w:rsid w:val="00094499"/>
    <w:rsid w:val="00094FD6"/>
    <w:rsid w:val="00096D1F"/>
    <w:rsid w:val="000C15DE"/>
    <w:rsid w:val="000C45FF"/>
    <w:rsid w:val="000E3FD1"/>
    <w:rsid w:val="00112054"/>
    <w:rsid w:val="001525E1"/>
    <w:rsid w:val="001671F6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B7CF1"/>
    <w:rsid w:val="0030481B"/>
    <w:rsid w:val="00311F9F"/>
    <w:rsid w:val="003124FF"/>
    <w:rsid w:val="003156FC"/>
    <w:rsid w:val="003254B5"/>
    <w:rsid w:val="0037121F"/>
    <w:rsid w:val="00385167"/>
    <w:rsid w:val="003A6B7D"/>
    <w:rsid w:val="003B06CA"/>
    <w:rsid w:val="003D2BA1"/>
    <w:rsid w:val="004071FC"/>
    <w:rsid w:val="00416915"/>
    <w:rsid w:val="00445947"/>
    <w:rsid w:val="004813B3"/>
    <w:rsid w:val="00496591"/>
    <w:rsid w:val="004C63E4"/>
    <w:rsid w:val="004D3011"/>
    <w:rsid w:val="005262AC"/>
    <w:rsid w:val="00533AAB"/>
    <w:rsid w:val="005E39D5"/>
    <w:rsid w:val="005E592B"/>
    <w:rsid w:val="00600670"/>
    <w:rsid w:val="00616E38"/>
    <w:rsid w:val="0062123A"/>
    <w:rsid w:val="00646E75"/>
    <w:rsid w:val="006771D0"/>
    <w:rsid w:val="006C1D9D"/>
    <w:rsid w:val="006E088D"/>
    <w:rsid w:val="006F53C7"/>
    <w:rsid w:val="0070340F"/>
    <w:rsid w:val="00715FCB"/>
    <w:rsid w:val="00743101"/>
    <w:rsid w:val="00765D49"/>
    <w:rsid w:val="007775E1"/>
    <w:rsid w:val="007867A0"/>
    <w:rsid w:val="007927F5"/>
    <w:rsid w:val="007B03CF"/>
    <w:rsid w:val="00802CA0"/>
    <w:rsid w:val="00904256"/>
    <w:rsid w:val="009260CD"/>
    <w:rsid w:val="00952C25"/>
    <w:rsid w:val="009B539F"/>
    <w:rsid w:val="009D762F"/>
    <w:rsid w:val="00A2118D"/>
    <w:rsid w:val="00A40869"/>
    <w:rsid w:val="00AD76E2"/>
    <w:rsid w:val="00AF6D44"/>
    <w:rsid w:val="00B06591"/>
    <w:rsid w:val="00B20152"/>
    <w:rsid w:val="00B26D66"/>
    <w:rsid w:val="00B359E4"/>
    <w:rsid w:val="00B57D98"/>
    <w:rsid w:val="00B70850"/>
    <w:rsid w:val="00BF365B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77AAB"/>
    <w:rsid w:val="00DA1F4D"/>
    <w:rsid w:val="00DD070C"/>
    <w:rsid w:val="00DD172A"/>
    <w:rsid w:val="00E25A26"/>
    <w:rsid w:val="00E4381A"/>
    <w:rsid w:val="00E55D74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D9D2F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AF6D44"/>
  </w:style>
  <w:style w:type="paragraph" w:styleId="Heading1">
    <w:name w:val="heading 1"/>
    <w:basedOn w:val="Normal"/>
    <w:next w:val="Normal"/>
    <w:link w:val="Heading1Char"/>
    <w:uiPriority w:val="9"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qFormat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0340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094FD6"/>
    <w:pPr>
      <w:numPr>
        <w:numId w:val="1"/>
      </w:numPr>
      <w:ind w:left="420"/>
    </w:pPr>
    <w:rPr>
      <w:rFonts w:eastAsiaTheme="minorHAnsi"/>
      <w:color w:val="595959" w:themeColor="text1" w:themeTint="A6"/>
      <w:lang w:eastAsia="en-US"/>
    </w:rPr>
  </w:style>
  <w:style w:type="paragraph" w:styleId="NoSpacing">
    <w:name w:val="No Spacing"/>
    <w:uiPriority w:val="1"/>
    <w:semiHidden/>
    <w:rsid w:val="000041C4"/>
    <w:rPr>
      <w:szCs w:val="22"/>
    </w:rPr>
  </w:style>
  <w:style w:type="paragraph" w:styleId="ListParagraph">
    <w:name w:val="List Paragraph"/>
    <w:basedOn w:val="Normal"/>
    <w:uiPriority w:val="34"/>
    <w:semiHidden/>
    <w:qFormat/>
    <w:rsid w:val="0041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RSA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DEBA2CFBFB4F31948D98BC9A112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64D45-865A-4261-95D5-CAF1C6AE749C}"/>
      </w:docPartPr>
      <w:docPartBody>
        <w:p w:rsidR="00EC64D8" w:rsidRDefault="007177E2">
          <w:pPr>
            <w:pStyle w:val="11DEBA2CFBFB4F31948D98BC9A11247B"/>
          </w:pPr>
          <w:r w:rsidRPr="00D5459D">
            <w:t>Profile</w:t>
          </w:r>
        </w:p>
      </w:docPartBody>
    </w:docPart>
    <w:docPart>
      <w:docPartPr>
        <w:name w:val="D9C92B0FE0AD4862969F2C3ADC04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757F3-F39B-415A-B525-E17758D0F9DB}"/>
      </w:docPartPr>
      <w:docPartBody>
        <w:p w:rsidR="00EC64D8" w:rsidRDefault="007177E2">
          <w:pPr>
            <w:pStyle w:val="D9C92B0FE0AD4862969F2C3ADC04601C"/>
          </w:pPr>
          <w:r w:rsidRPr="00C039FE">
            <w:t>Contact</w:t>
          </w:r>
        </w:p>
      </w:docPartBody>
    </w:docPart>
    <w:docPart>
      <w:docPartPr>
        <w:name w:val="686B303809744832A34BE3DFCEB09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03095-C606-4BCD-ADBE-5AD43AADE0FE}"/>
      </w:docPartPr>
      <w:docPartBody>
        <w:p w:rsidR="00EC64D8" w:rsidRDefault="007177E2">
          <w:pPr>
            <w:pStyle w:val="686B303809744832A34BE3DFCEB09287"/>
          </w:pPr>
          <w:r w:rsidRPr="004D3011">
            <w:t>PHONE:</w:t>
          </w:r>
        </w:p>
      </w:docPartBody>
    </w:docPart>
    <w:docPart>
      <w:docPartPr>
        <w:name w:val="50692ED94E91497095C43921BB300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993B-0A21-47F0-B373-8234AA59562B}"/>
      </w:docPartPr>
      <w:docPartBody>
        <w:p w:rsidR="00EC64D8" w:rsidRDefault="007177E2">
          <w:pPr>
            <w:pStyle w:val="50692ED94E91497095C43921BB300624"/>
          </w:pPr>
          <w:r>
            <w:t>LINKEDIN:</w:t>
          </w:r>
        </w:p>
      </w:docPartBody>
    </w:docPart>
    <w:docPart>
      <w:docPartPr>
        <w:name w:val="87C3DF4669524C1DAAC848643B2BC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B68E-74CF-4550-A791-7B74EA2C06FC}"/>
      </w:docPartPr>
      <w:docPartBody>
        <w:p w:rsidR="00EC64D8" w:rsidRDefault="007177E2">
          <w:pPr>
            <w:pStyle w:val="87C3DF4669524C1DAAC848643B2BC1CE"/>
          </w:pPr>
          <w:r w:rsidRPr="004D3011">
            <w:t>EMAIL</w:t>
          </w:r>
        </w:p>
      </w:docPartBody>
    </w:docPart>
    <w:docPart>
      <w:docPartPr>
        <w:name w:val="C470B2B0EDAD4A5F88DABACAF429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9663A-83E0-4A5A-92A7-EA39BBF83F1C}"/>
      </w:docPartPr>
      <w:docPartBody>
        <w:p w:rsidR="00EC64D8" w:rsidRDefault="007177E2">
          <w:pPr>
            <w:pStyle w:val="C470B2B0EDAD4A5F88DABACAF429E48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E2"/>
    <w:rsid w:val="00227060"/>
    <w:rsid w:val="007177E2"/>
    <w:rsid w:val="00EC64D8"/>
    <w:rsid w:val="00F3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DEBA2CFBFB4F31948D98BC9A11247B">
    <w:name w:val="11DEBA2CFBFB4F31948D98BC9A11247B"/>
  </w:style>
  <w:style w:type="paragraph" w:customStyle="1" w:styleId="D9C92B0FE0AD4862969F2C3ADC04601C">
    <w:name w:val="D9C92B0FE0AD4862969F2C3ADC04601C"/>
  </w:style>
  <w:style w:type="paragraph" w:customStyle="1" w:styleId="686B303809744832A34BE3DFCEB09287">
    <w:name w:val="686B303809744832A34BE3DFCEB09287"/>
  </w:style>
  <w:style w:type="paragraph" w:customStyle="1" w:styleId="50692ED94E91497095C43921BB300624">
    <w:name w:val="50692ED94E91497095C43921BB300624"/>
  </w:style>
  <w:style w:type="paragraph" w:customStyle="1" w:styleId="87C3DF4669524C1DAAC848643B2BC1CE">
    <w:name w:val="87C3DF4669524C1DAAC848643B2BC1CE"/>
  </w:style>
  <w:style w:type="paragraph" w:customStyle="1" w:styleId="C470B2B0EDAD4A5F88DABACAF429E48D">
    <w:name w:val="C470B2B0EDAD4A5F88DABACAF429E48D"/>
  </w:style>
  <w:style w:type="paragraph" w:styleId="ListBullet">
    <w:name w:val="List Bullet"/>
    <w:basedOn w:val="Normal"/>
    <w:uiPriority w:val="11"/>
    <w:qFormat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32A151-D58E-40FA-A62B-D77A02C42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3B2750-F143-4DD3-95E7-0F6769E260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E7C4C-2C04-44AE-98B0-96A1310A27C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2021-11-06T17:46:00Z</dcterms:created>
  <dcterms:modified xsi:type="dcterms:W3CDTF">2021-12-07T10:34:00Z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